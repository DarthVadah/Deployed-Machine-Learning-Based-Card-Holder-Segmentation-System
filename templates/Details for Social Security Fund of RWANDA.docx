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F867" w14:textId="77777777" w:rsidR="00832CD5" w:rsidRPr="00AE4AA2" w:rsidRDefault="00832CD5">
      <w:pPr>
        <w:rPr>
          <w:rFonts w:cs="Calibri"/>
          <w:b/>
          <w:sz w:val="24"/>
          <w:szCs w:val="24"/>
        </w:rPr>
      </w:pPr>
    </w:p>
    <w:p w14:paraId="459E3174" w14:textId="77777777" w:rsidR="00EF50DB" w:rsidRPr="00AE4AA2" w:rsidRDefault="00EF50DB">
      <w:pPr>
        <w:rPr>
          <w:rFonts w:cs="Calibri"/>
          <w:b/>
          <w:sz w:val="24"/>
          <w:szCs w:val="24"/>
        </w:rPr>
      </w:pPr>
      <w:r w:rsidRPr="00AE4AA2">
        <w:rPr>
          <w:rFonts w:cs="Calibri"/>
          <w:b/>
          <w:sz w:val="24"/>
          <w:szCs w:val="24"/>
        </w:rPr>
        <w:t>STAFF DETAILS FORM</w:t>
      </w:r>
    </w:p>
    <w:p w14:paraId="60DC0528" w14:textId="77777777" w:rsidR="00A50B9C" w:rsidRPr="00AE4AA2" w:rsidRDefault="006720BC">
      <w:pPr>
        <w:rPr>
          <w:rFonts w:cs="Calibri"/>
          <w:sz w:val="24"/>
          <w:szCs w:val="24"/>
        </w:rPr>
      </w:pPr>
      <w:r w:rsidRPr="00AE4AA2">
        <w:rPr>
          <w:rFonts w:cs="Calibri"/>
          <w:sz w:val="24"/>
          <w:szCs w:val="24"/>
        </w:rPr>
        <w:t>EMPLOYEE STAFF DETAILS.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94"/>
        <w:gridCol w:w="4166"/>
      </w:tblGrid>
      <w:tr w:rsidR="00A50B9C" w:rsidRPr="00AE4AA2" w14:paraId="242A8650" w14:textId="77777777" w:rsidTr="006720BC">
        <w:trPr>
          <w:trHeight w:val="272"/>
        </w:trPr>
        <w:tc>
          <w:tcPr>
            <w:tcW w:w="5328" w:type="dxa"/>
          </w:tcPr>
          <w:p w14:paraId="73BEBD73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Em</w:t>
            </w:r>
            <w:r w:rsidR="004E1C24" w:rsidRPr="00AE4AA2">
              <w:rPr>
                <w:rFonts w:cs="Calibri"/>
                <w:sz w:val="24"/>
                <w:szCs w:val="24"/>
              </w:rPr>
              <w:t>p</w:t>
            </w:r>
            <w:r w:rsidRPr="00AE4AA2">
              <w:rPr>
                <w:rFonts w:cs="Calibri"/>
                <w:sz w:val="24"/>
                <w:szCs w:val="24"/>
              </w:rPr>
              <w:t xml:space="preserve">loyee first name                                                  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7776D085" w14:textId="7FBBB29C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06BF9B2E" w14:textId="77777777" w:rsidTr="006720BC">
        <w:trPr>
          <w:trHeight w:val="272"/>
        </w:trPr>
        <w:tc>
          <w:tcPr>
            <w:tcW w:w="5328" w:type="dxa"/>
          </w:tcPr>
          <w:p w14:paraId="0E6F789E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Employee middle name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6572F8CC" w14:textId="5EC0107E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3AB2C648" w14:textId="77777777" w:rsidTr="006720BC">
        <w:trPr>
          <w:trHeight w:val="272"/>
        </w:trPr>
        <w:tc>
          <w:tcPr>
            <w:tcW w:w="5328" w:type="dxa"/>
          </w:tcPr>
          <w:p w14:paraId="7FB0EADB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Employee last name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412EC7C6" w14:textId="09459B80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2F685B23" w14:textId="77777777" w:rsidTr="006720BC">
        <w:trPr>
          <w:trHeight w:val="262"/>
        </w:trPr>
        <w:tc>
          <w:tcPr>
            <w:tcW w:w="5328" w:type="dxa"/>
          </w:tcPr>
          <w:p w14:paraId="776D7957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Sex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3DD4FFDB" w14:textId="4E6B3C4A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5735B610" w14:textId="77777777" w:rsidTr="006720BC">
        <w:trPr>
          <w:trHeight w:val="272"/>
        </w:trPr>
        <w:tc>
          <w:tcPr>
            <w:tcW w:w="5328" w:type="dxa"/>
          </w:tcPr>
          <w:p w14:paraId="517D1ABE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Father’s name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4777BA5F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4B7B2A77" w14:textId="77777777" w:rsidTr="006720BC">
        <w:trPr>
          <w:trHeight w:val="272"/>
        </w:trPr>
        <w:tc>
          <w:tcPr>
            <w:tcW w:w="5328" w:type="dxa"/>
          </w:tcPr>
          <w:p w14:paraId="42965EB3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 xml:space="preserve">Mother’s name 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1DBBDF88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7370F54C" w14:textId="77777777" w:rsidTr="006720BC">
        <w:trPr>
          <w:trHeight w:val="272"/>
        </w:trPr>
        <w:tc>
          <w:tcPr>
            <w:tcW w:w="5328" w:type="dxa"/>
          </w:tcPr>
          <w:p w14:paraId="4F18EAB3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Date of birth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09F0BC35" w14:textId="02F4C4F8" w:rsidR="00A50B9C" w:rsidRPr="00AE4AA2" w:rsidRDefault="00A50B9C" w:rsidP="0078657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4AC7037E" w14:textId="77777777" w:rsidTr="006720BC">
        <w:trPr>
          <w:trHeight w:val="272"/>
        </w:trPr>
        <w:tc>
          <w:tcPr>
            <w:tcW w:w="5328" w:type="dxa"/>
          </w:tcPr>
          <w:p w14:paraId="4F7F5FB7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Province of birth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6487DA1A" w14:textId="033508A8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252C1B4D" w14:textId="77777777" w:rsidTr="006720BC">
        <w:trPr>
          <w:trHeight w:val="272"/>
        </w:trPr>
        <w:tc>
          <w:tcPr>
            <w:tcW w:w="5328" w:type="dxa"/>
          </w:tcPr>
          <w:p w14:paraId="4FDDCFC4" w14:textId="77777777" w:rsidR="00A50B9C" w:rsidRPr="00AE4AA2" w:rsidRDefault="004E1C24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District of birth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0B7867A0" w14:textId="02532DEA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78EB4DE8" w14:textId="77777777" w:rsidTr="006720BC">
        <w:trPr>
          <w:trHeight w:val="272"/>
        </w:trPr>
        <w:tc>
          <w:tcPr>
            <w:tcW w:w="5328" w:type="dxa"/>
          </w:tcPr>
          <w:p w14:paraId="282018F7" w14:textId="77777777" w:rsidR="00A50B9C" w:rsidRPr="00AE4AA2" w:rsidRDefault="004E1C24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Cellule of birth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26A73D9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700E74CA" w14:textId="77777777" w:rsidTr="006720BC">
        <w:trPr>
          <w:trHeight w:val="262"/>
        </w:trPr>
        <w:tc>
          <w:tcPr>
            <w:tcW w:w="5328" w:type="dxa"/>
          </w:tcPr>
          <w:p w14:paraId="7618A3B5" w14:textId="77777777" w:rsidR="00A50B9C" w:rsidRPr="00AE4AA2" w:rsidRDefault="004E1C24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Sector of birth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2A4D3C49" w14:textId="77777777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A50B9C" w:rsidRPr="00AE4AA2" w14:paraId="643B705F" w14:textId="77777777" w:rsidTr="006720BC">
        <w:trPr>
          <w:trHeight w:val="272"/>
        </w:trPr>
        <w:tc>
          <w:tcPr>
            <w:tcW w:w="5328" w:type="dxa"/>
          </w:tcPr>
          <w:p w14:paraId="75A35307" w14:textId="77777777" w:rsidR="00A50B9C" w:rsidRPr="00AE4AA2" w:rsidRDefault="004E1C24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Country of birth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15B5383E" w14:textId="2499CF1B" w:rsidR="00A50B9C" w:rsidRPr="00AE4AA2" w:rsidRDefault="00A50B9C" w:rsidP="006720B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117430FA" w14:textId="77777777" w:rsidTr="006720BC">
        <w:trPr>
          <w:trHeight w:val="272"/>
        </w:trPr>
        <w:tc>
          <w:tcPr>
            <w:tcW w:w="5328" w:type="dxa"/>
          </w:tcPr>
          <w:p w14:paraId="5752E226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Nationality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21BAAC64" w14:textId="3BAB0084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1606A49E" w14:textId="77777777" w:rsidTr="006720BC">
        <w:trPr>
          <w:trHeight w:val="272"/>
        </w:trPr>
        <w:tc>
          <w:tcPr>
            <w:tcW w:w="5328" w:type="dxa"/>
          </w:tcPr>
          <w:p w14:paraId="3187A696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Type of identity (passport/ID)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3C0E9213" w14:textId="2A3FA59D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5A607A05" w14:textId="77777777" w:rsidTr="006720BC">
        <w:trPr>
          <w:trHeight w:val="272"/>
        </w:trPr>
        <w:tc>
          <w:tcPr>
            <w:tcW w:w="5328" w:type="dxa"/>
          </w:tcPr>
          <w:p w14:paraId="17E60057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Identity (passport/ ID) Number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6DA7D342" w14:textId="66C153D2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4EFEF8D9" w14:textId="77777777" w:rsidTr="006720BC">
        <w:trPr>
          <w:trHeight w:val="272"/>
        </w:trPr>
        <w:tc>
          <w:tcPr>
            <w:tcW w:w="5328" w:type="dxa"/>
          </w:tcPr>
          <w:p w14:paraId="4235F326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Date identity was issued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2ABDD0C6" w14:textId="21B98CB0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5E78A22E" w14:textId="77777777" w:rsidTr="006720BC">
        <w:trPr>
          <w:trHeight w:val="272"/>
        </w:trPr>
        <w:tc>
          <w:tcPr>
            <w:tcW w:w="5328" w:type="dxa"/>
          </w:tcPr>
          <w:p w14:paraId="269D6A29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Place where the identity was issued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FFE6BC0" w14:textId="6656F6E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370850A5" w14:textId="77777777" w:rsidTr="006720BC">
        <w:trPr>
          <w:trHeight w:val="262"/>
        </w:trPr>
        <w:tc>
          <w:tcPr>
            <w:tcW w:w="5328" w:type="dxa"/>
          </w:tcPr>
          <w:p w14:paraId="54F29B3F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Employee telephone number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A3AA63C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43788E10" w14:textId="77777777" w:rsidTr="006720BC">
        <w:trPr>
          <w:trHeight w:val="272"/>
        </w:trPr>
        <w:tc>
          <w:tcPr>
            <w:tcW w:w="5328" w:type="dxa"/>
          </w:tcPr>
          <w:p w14:paraId="550AA5BA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Employer’s registration number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1484BDF8" w14:textId="77777777" w:rsidR="00457155" w:rsidRPr="00AE4AA2" w:rsidRDefault="00426D0C" w:rsidP="00426D0C">
            <w:pPr>
              <w:spacing w:after="0" w:line="240" w:lineRule="auto"/>
              <w:rPr>
                <w:rFonts w:cs="Calibri"/>
                <w:sz w:val="24"/>
                <w:szCs w:val="24"/>
                <w:highlight w:val="lightGray"/>
              </w:rPr>
            </w:pPr>
            <w:r w:rsidRPr="00AE4AA2">
              <w:rPr>
                <w:rFonts w:cs="Calibri"/>
                <w:b/>
                <w:bCs/>
                <w:color w:val="353535"/>
                <w:sz w:val="24"/>
                <w:szCs w:val="24"/>
              </w:rPr>
              <w:t>3104488500000B</w:t>
            </w:r>
          </w:p>
        </w:tc>
      </w:tr>
      <w:tr w:rsidR="00457155" w:rsidRPr="00AE4AA2" w14:paraId="5CCF40BB" w14:textId="77777777" w:rsidTr="006720BC">
        <w:trPr>
          <w:trHeight w:val="272"/>
        </w:trPr>
        <w:tc>
          <w:tcPr>
            <w:tcW w:w="5328" w:type="dxa"/>
          </w:tcPr>
          <w:p w14:paraId="02EED3C8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District of residence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1F3F5C93" w14:textId="314AFA40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4454D862" w14:textId="77777777" w:rsidTr="006720BC">
        <w:trPr>
          <w:trHeight w:val="272"/>
        </w:trPr>
        <w:tc>
          <w:tcPr>
            <w:tcW w:w="5328" w:type="dxa"/>
          </w:tcPr>
          <w:p w14:paraId="15F321CC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 xml:space="preserve">Province of residence 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2B645D1C" w14:textId="246F262B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3C22D5C9" w14:textId="77777777" w:rsidTr="006720BC">
        <w:trPr>
          <w:trHeight w:val="272"/>
        </w:trPr>
        <w:tc>
          <w:tcPr>
            <w:tcW w:w="5328" w:type="dxa"/>
          </w:tcPr>
          <w:p w14:paraId="05FDFFF2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Email address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7C50A04E" w14:textId="57180CF2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457155" w:rsidRPr="00AE4AA2" w14:paraId="64A97661" w14:textId="77777777" w:rsidTr="006720BC">
        <w:trPr>
          <w:trHeight w:val="272"/>
        </w:trPr>
        <w:tc>
          <w:tcPr>
            <w:tcW w:w="5328" w:type="dxa"/>
          </w:tcPr>
          <w:p w14:paraId="1F7046D4" w14:textId="77777777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AE4AA2">
              <w:rPr>
                <w:rFonts w:cs="Calibri"/>
                <w:sz w:val="24"/>
                <w:szCs w:val="24"/>
              </w:rPr>
              <w:t>Affiliation date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</w:tcPr>
          <w:p w14:paraId="3159FF72" w14:textId="50B58B23" w:rsidR="00457155" w:rsidRPr="00AE4AA2" w:rsidRDefault="00457155" w:rsidP="0045715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14:paraId="542F4965" w14:textId="77777777" w:rsidR="00CB2CF1" w:rsidRPr="00AE4AA2" w:rsidRDefault="00CB2CF1">
      <w:pPr>
        <w:rPr>
          <w:rFonts w:cs="Calibri"/>
          <w:sz w:val="24"/>
          <w:szCs w:val="24"/>
        </w:rPr>
      </w:pPr>
    </w:p>
    <w:sectPr w:rsidR="00CB2CF1" w:rsidRPr="00AE4AA2" w:rsidSect="006F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DB"/>
    <w:rsid w:val="00026927"/>
    <w:rsid w:val="0007036A"/>
    <w:rsid w:val="00206276"/>
    <w:rsid w:val="003864CD"/>
    <w:rsid w:val="003F1626"/>
    <w:rsid w:val="00426D0C"/>
    <w:rsid w:val="00457155"/>
    <w:rsid w:val="004E0E3A"/>
    <w:rsid w:val="004E1C24"/>
    <w:rsid w:val="00574214"/>
    <w:rsid w:val="005B2949"/>
    <w:rsid w:val="006720BC"/>
    <w:rsid w:val="006B4525"/>
    <w:rsid w:val="006F796D"/>
    <w:rsid w:val="0078657F"/>
    <w:rsid w:val="007B5843"/>
    <w:rsid w:val="00827115"/>
    <w:rsid w:val="00832CD5"/>
    <w:rsid w:val="008716B1"/>
    <w:rsid w:val="008D4C3E"/>
    <w:rsid w:val="00912C98"/>
    <w:rsid w:val="00A50B9C"/>
    <w:rsid w:val="00AE4AA2"/>
    <w:rsid w:val="00AF1372"/>
    <w:rsid w:val="00B37AEC"/>
    <w:rsid w:val="00BE3430"/>
    <w:rsid w:val="00C13B1A"/>
    <w:rsid w:val="00C34862"/>
    <w:rsid w:val="00CB2CF1"/>
    <w:rsid w:val="00D26142"/>
    <w:rsid w:val="00DF0E0F"/>
    <w:rsid w:val="00EA3EAC"/>
    <w:rsid w:val="00EF50DB"/>
    <w:rsid w:val="00F359C2"/>
    <w:rsid w:val="00FF4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5372"/>
  <w15:chartTrackingRefBased/>
  <w15:docId w15:val="{219E1D22-7BAA-4B90-A3BD-B7B8725E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6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3486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34862"/>
    <w:rPr>
      <w:color w:val="808080"/>
      <w:shd w:val="clear" w:color="auto" w:fill="E6E6E6"/>
    </w:rPr>
  </w:style>
  <w:style w:type="paragraph" w:customStyle="1" w:styleId="Default">
    <w:name w:val="Default"/>
    <w:rsid w:val="0078657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REENHORSE\ACCOUNTING\B\BRA%20PLASTEX\BRA%20PLASTEX%20-%20STAFF%20DETAI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3FA07-4617-4588-8A8D-0FD97C3A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BRA PLASTEX - STAFF DETAILS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cp:lastModifiedBy>Irene Munene</cp:lastModifiedBy>
  <cp:revision>2</cp:revision>
  <cp:lastPrinted>2018-10-02T16:55:00Z</cp:lastPrinted>
  <dcterms:created xsi:type="dcterms:W3CDTF">2021-11-25T14:37:00Z</dcterms:created>
  <dcterms:modified xsi:type="dcterms:W3CDTF">2021-11-25T14:37:00Z</dcterms:modified>
</cp:coreProperties>
</file>